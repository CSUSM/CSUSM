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E9" w:rsidRDefault="00827645" w:rsidP="009C56E9">
      <w:pPr>
        <w:pStyle w:val="Titre"/>
      </w:pPr>
      <w:r>
        <w:t xml:space="preserve">Test Case </w:t>
      </w:r>
      <w:r w:rsidR="00C91403">
        <w:t>UPD1</w:t>
      </w:r>
      <w:r w:rsidR="006C6514">
        <w:t xml:space="preserve"> </w:t>
      </w:r>
      <w:r w:rsidR="00C91403">
        <w:t>–</w:t>
      </w:r>
      <w:r w:rsidR="009C56E9">
        <w:t xml:space="preserve"> </w:t>
      </w:r>
      <w:r w:rsidR="00DC26D7">
        <w:t>Detail</w:t>
      </w:r>
      <w:r w:rsidR="00C91403">
        <w:t xml:space="preserve"> selected user</w:t>
      </w:r>
    </w:p>
    <w:p w:rsidR="004B38BC" w:rsidRDefault="002C5246" w:rsidP="002C5246">
      <w:pPr>
        <w:pStyle w:val="Titre1"/>
      </w:pPr>
      <w:r>
        <w:t>Description</w:t>
      </w:r>
    </w:p>
    <w:p w:rsidR="002C5246" w:rsidRDefault="00C91403" w:rsidP="002C5246">
      <w:r>
        <w:t>Ensure that the details are displaying correctly when a user is selected in “update” interface.</w:t>
      </w:r>
    </w:p>
    <w:p w:rsidR="002C5246" w:rsidRDefault="002C5246" w:rsidP="002C5246">
      <w:pPr>
        <w:pStyle w:val="Titre2"/>
      </w:pPr>
      <w:r>
        <w:t>Project Name</w:t>
      </w:r>
    </w:p>
    <w:p w:rsidR="002C5246" w:rsidRPr="002C5246" w:rsidRDefault="00C91403" w:rsidP="002C5246">
      <w:r>
        <w:t xml:space="preserve">Sheriff </w:t>
      </w:r>
      <w:proofErr w:type="spellStart"/>
      <w:r>
        <w:t>Hodor</w:t>
      </w:r>
      <w:proofErr w:type="spellEnd"/>
    </w:p>
    <w:p w:rsidR="002C5246" w:rsidRDefault="002C5246" w:rsidP="002C5246">
      <w:pPr>
        <w:pStyle w:val="Titre2"/>
      </w:pPr>
      <w:r>
        <w:t>Requirement Number</w:t>
      </w:r>
    </w:p>
    <w:p w:rsidR="002C5246" w:rsidRPr="002C5246" w:rsidRDefault="00C91403" w:rsidP="002C5246">
      <w:r>
        <w:t>REQ-updateInterface-1</w:t>
      </w:r>
    </w:p>
    <w:p w:rsidR="002C5246" w:rsidRDefault="002C5246" w:rsidP="002C5246">
      <w:pPr>
        <w:pStyle w:val="Titre2"/>
      </w:pPr>
      <w:r>
        <w:t>Project Cycle</w:t>
      </w:r>
    </w:p>
    <w:p w:rsidR="002C5246" w:rsidRDefault="00C91403" w:rsidP="002C5246">
      <w:r>
        <w:t>1</w:t>
      </w:r>
    </w:p>
    <w:p w:rsidR="002C5246" w:rsidRDefault="002C5246" w:rsidP="002C5246">
      <w:pPr>
        <w:pStyle w:val="Titre1"/>
      </w:pPr>
      <w:r>
        <w:t>Revision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46"/>
        <w:gridCol w:w="1768"/>
        <w:gridCol w:w="3749"/>
        <w:gridCol w:w="1177"/>
      </w:tblGrid>
      <w:tr w:rsidR="002C5246" w:rsidTr="003D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rPr>
                <w:color w:val="auto"/>
              </w:rPr>
            </w:pPr>
            <w:r w:rsidRPr="003D7EF9">
              <w:rPr>
                <w:color w:val="auto"/>
              </w:rPr>
              <w:t>Author Name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Reason for Change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Version</w:t>
            </w: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C91403" w:rsidP="002C5246">
            <w:r>
              <w:t>Mathias LANG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C91403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February</w:t>
            </w: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C91403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C91403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2C5246" w:rsidTr="003D7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C5246" w:rsidRDefault="002C5246" w:rsidP="002C5246"/>
        </w:tc>
        <w:tc>
          <w:tcPr>
            <w:tcW w:w="180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/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D7276" w:rsidRPr="006D7276" w:rsidRDefault="002C5246" w:rsidP="006D7276">
      <w:pPr>
        <w:pStyle w:val="Titre1"/>
      </w:pPr>
      <w:r>
        <w:t>Pre-Conditions</w:t>
      </w:r>
    </w:p>
    <w:p w:rsidR="006D7276" w:rsidRDefault="006D7276" w:rsidP="00C91403">
      <w:pPr>
        <w:pStyle w:val="Paragraphedeliste"/>
        <w:numPr>
          <w:ilvl w:val="0"/>
          <w:numId w:val="1"/>
        </w:numPr>
      </w:pPr>
      <w:r>
        <w:t>Being authenticated as an user;</w:t>
      </w:r>
    </w:p>
    <w:p w:rsidR="002C5246" w:rsidRDefault="00C91403" w:rsidP="00C91403">
      <w:pPr>
        <w:pStyle w:val="Paragraphedeliste"/>
        <w:numPr>
          <w:ilvl w:val="0"/>
          <w:numId w:val="1"/>
        </w:numPr>
      </w:pPr>
      <w:r>
        <w:t>Having the “update” interface as an active view.</w:t>
      </w:r>
    </w:p>
    <w:p w:rsidR="003D7EF9" w:rsidRDefault="003D7EF9" w:rsidP="003D7EF9">
      <w:pPr>
        <w:pStyle w:val="Titre1"/>
      </w:pPr>
      <w:r>
        <w:t>Test S</w:t>
      </w:r>
      <w:bookmarkStart w:id="0" w:name="_GoBack"/>
      <w:bookmarkEnd w:id="0"/>
      <w:r>
        <w:t>teps</w:t>
      </w:r>
    </w:p>
    <w:p w:rsidR="003D7EF9" w:rsidRDefault="00C91403" w:rsidP="00C91403">
      <w:pPr>
        <w:pStyle w:val="Paragraphedeliste"/>
        <w:numPr>
          <w:ilvl w:val="0"/>
          <w:numId w:val="2"/>
        </w:numPr>
      </w:pPr>
      <w:r>
        <w:t>Check that the current name of the user is displayed;</w:t>
      </w:r>
    </w:p>
    <w:p w:rsidR="00C91403" w:rsidRDefault="00C91403" w:rsidP="00C91403">
      <w:pPr>
        <w:pStyle w:val="Paragraphedeliste"/>
        <w:numPr>
          <w:ilvl w:val="0"/>
          <w:numId w:val="2"/>
        </w:numPr>
      </w:pPr>
      <w:r>
        <w:t>Check that the current ID # of the user is displayed.</w:t>
      </w:r>
    </w:p>
    <w:p w:rsidR="003D7EF9" w:rsidRDefault="003D7EF9" w:rsidP="003D7EF9">
      <w:pPr>
        <w:pStyle w:val="Titre1"/>
      </w:pPr>
      <w:r>
        <w:t>Verification Point</w:t>
      </w:r>
    </w:p>
    <w:p w:rsidR="003D7EF9" w:rsidRDefault="00C91403" w:rsidP="003D7EF9">
      <w:r>
        <w:t>Check 1 &amp; 2 pass.</w:t>
      </w:r>
    </w:p>
    <w:p w:rsidR="003D7EF9" w:rsidRDefault="003D7EF9" w:rsidP="003D7EF9">
      <w:pPr>
        <w:pStyle w:val="Titre1"/>
      </w:pPr>
      <w:r>
        <w:t>Post Condition</w:t>
      </w:r>
    </w:p>
    <w:p w:rsidR="003D7EF9" w:rsidRDefault="00C91403" w:rsidP="003D7EF9">
      <w:r>
        <w:t>There is no modification of software state in this test.</w:t>
      </w:r>
    </w:p>
    <w:p w:rsidR="00C91403" w:rsidRDefault="00C91403" w:rsidP="003D7EF9"/>
    <w:p w:rsidR="003D7EF9" w:rsidRDefault="003D7EF9" w:rsidP="003D7EF9">
      <w:pPr>
        <w:pStyle w:val="Titre1"/>
      </w:pPr>
      <w:r>
        <w:lastRenderedPageBreak/>
        <w:t>Run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553"/>
        <w:gridCol w:w="1545"/>
        <w:gridCol w:w="1553"/>
        <w:gridCol w:w="1559"/>
        <w:gridCol w:w="1179"/>
        <w:gridCol w:w="1951"/>
      </w:tblGrid>
      <w:tr w:rsidR="003D7EF9" w:rsidTr="00897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rPr>
                <w:color w:val="auto"/>
              </w:rPr>
            </w:pPr>
            <w:r w:rsidRPr="003D7EF9">
              <w:rPr>
                <w:color w:val="auto"/>
              </w:rPr>
              <w:t>Tester Name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Result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Test Case Version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App Version</w:t>
            </w:r>
          </w:p>
        </w:tc>
        <w:tc>
          <w:tcPr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Comment</w:t>
            </w: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EF9" w:rsidTr="0089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3D7EF9" w:rsidRDefault="003D7EF9" w:rsidP="003D7EF9"/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EF9" w:rsidRPr="003D7EF9" w:rsidRDefault="003D7EF9" w:rsidP="003D7EF9"/>
    <w:sectPr w:rsidR="003D7EF9" w:rsidRPr="003D7EF9" w:rsidSect="00A50F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DDB" w:rsidRDefault="00CD6DDB" w:rsidP="003D7EF9">
      <w:pPr>
        <w:spacing w:after="0" w:line="240" w:lineRule="auto"/>
      </w:pPr>
      <w:r>
        <w:separator/>
      </w:r>
    </w:p>
  </w:endnote>
  <w:endnote w:type="continuationSeparator" w:id="0">
    <w:p w:rsidR="00CD6DDB" w:rsidRDefault="00CD6DDB" w:rsidP="003D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EF9" w:rsidRPr="00864B80" w:rsidRDefault="00864B80" w:rsidP="003D7EF9">
    <w:pPr>
      <w:pStyle w:val="Pieddepage"/>
      <w:jc w:val="right"/>
      <w:rPr>
        <w:color w:val="244061" w:themeColor="accent1" w:themeShade="80"/>
      </w:rPr>
    </w:pPr>
    <w:r w:rsidRPr="00864B80">
      <w:rPr>
        <w:color w:val="244061" w:themeColor="accent1" w:themeShade="80"/>
      </w:rPr>
      <w:t>© RL Fletcher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DDB" w:rsidRDefault="00CD6DDB" w:rsidP="003D7EF9">
      <w:pPr>
        <w:spacing w:after="0" w:line="240" w:lineRule="auto"/>
      </w:pPr>
      <w:r>
        <w:separator/>
      </w:r>
    </w:p>
  </w:footnote>
  <w:footnote w:type="continuationSeparator" w:id="0">
    <w:p w:rsidR="00CD6DDB" w:rsidRDefault="00CD6DDB" w:rsidP="003D7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B2D07"/>
    <w:multiLevelType w:val="hybridMultilevel"/>
    <w:tmpl w:val="440499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21EFC"/>
    <w:multiLevelType w:val="hybridMultilevel"/>
    <w:tmpl w:val="9BE4E9EE"/>
    <w:lvl w:ilvl="0" w:tplc="E4CE6F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03"/>
    <w:rsid w:val="00074A36"/>
    <w:rsid w:val="002C5246"/>
    <w:rsid w:val="00312630"/>
    <w:rsid w:val="00372649"/>
    <w:rsid w:val="003D7EF9"/>
    <w:rsid w:val="004B38BC"/>
    <w:rsid w:val="006C6514"/>
    <w:rsid w:val="006D7276"/>
    <w:rsid w:val="007A6FE3"/>
    <w:rsid w:val="00827645"/>
    <w:rsid w:val="00836D37"/>
    <w:rsid w:val="00854007"/>
    <w:rsid w:val="00864B80"/>
    <w:rsid w:val="00897E8B"/>
    <w:rsid w:val="009C56E9"/>
    <w:rsid w:val="00A50F8C"/>
    <w:rsid w:val="00AF68D0"/>
    <w:rsid w:val="00C712B1"/>
    <w:rsid w:val="00C91403"/>
    <w:rsid w:val="00CD6DDB"/>
    <w:rsid w:val="00DC26D7"/>
    <w:rsid w:val="00DD736A"/>
    <w:rsid w:val="00ED77F1"/>
    <w:rsid w:val="00F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D48D26-6713-4B7B-89F9-7921CAB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F8C"/>
  </w:style>
  <w:style w:type="paragraph" w:styleId="Titre1">
    <w:name w:val="heading 1"/>
    <w:basedOn w:val="Normal"/>
    <w:next w:val="Normal"/>
    <w:link w:val="Titre1Car"/>
    <w:uiPriority w:val="9"/>
    <w:qFormat/>
    <w:rsid w:val="00827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27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7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AF68D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8D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C5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C5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3D7E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7EF9"/>
  </w:style>
  <w:style w:type="paragraph" w:styleId="Pieddepage">
    <w:name w:val="footer"/>
    <w:basedOn w:val="Normal"/>
    <w:link w:val="Pieddepag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7EF9"/>
  </w:style>
  <w:style w:type="paragraph" w:styleId="Paragraphedeliste">
    <w:name w:val="List Paragraph"/>
    <w:basedOn w:val="Normal"/>
    <w:uiPriority w:val="34"/>
    <w:qFormat/>
    <w:rsid w:val="00C9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CSUSM\CS441\Project\Test_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381B3-33B4-4D6D-949E-4770C2FB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Test_Case.dotx</Template>
  <TotalTime>11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LANG</dc:creator>
  <cp:lastModifiedBy>Mathias LANG</cp:lastModifiedBy>
  <cp:revision>2</cp:revision>
  <dcterms:created xsi:type="dcterms:W3CDTF">2014-02-25T16:26:00Z</dcterms:created>
  <dcterms:modified xsi:type="dcterms:W3CDTF">2014-02-25T16:43:00Z</dcterms:modified>
</cp:coreProperties>
</file>