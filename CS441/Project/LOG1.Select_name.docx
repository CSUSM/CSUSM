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E9" w:rsidRDefault="00827645" w:rsidP="009C56E9">
      <w:pPr>
        <w:pStyle w:val="Titre"/>
      </w:pPr>
      <w:r>
        <w:t xml:space="preserve">Test Case </w:t>
      </w:r>
      <w:r w:rsidR="00701FC7">
        <w:t>LOG1</w:t>
      </w:r>
      <w:r w:rsidR="006C6514">
        <w:t xml:space="preserve"> </w:t>
      </w:r>
      <w:r w:rsidR="00701FC7">
        <w:t>–</w:t>
      </w:r>
      <w:r w:rsidR="009C56E9">
        <w:t xml:space="preserve"> </w:t>
      </w:r>
      <w:r w:rsidR="00701FC7">
        <w:t>Select name</w:t>
      </w:r>
    </w:p>
    <w:p w:rsidR="004B38BC" w:rsidRDefault="002C5246" w:rsidP="002C5246">
      <w:pPr>
        <w:pStyle w:val="Titre1"/>
      </w:pPr>
      <w:r>
        <w:t>Description</w:t>
      </w:r>
    </w:p>
    <w:p w:rsidR="002C5246" w:rsidRDefault="00701FC7" w:rsidP="002C5246">
      <w:r>
        <w:t>Test of the drop down menu on the login screen.</w:t>
      </w:r>
    </w:p>
    <w:p w:rsidR="002C5246" w:rsidRDefault="002C5246" w:rsidP="002C5246">
      <w:pPr>
        <w:pStyle w:val="Titre2"/>
      </w:pPr>
      <w:r>
        <w:t>Project Name</w:t>
      </w:r>
    </w:p>
    <w:p w:rsidR="002C5246" w:rsidRPr="002C5246" w:rsidRDefault="00701FC7" w:rsidP="002C5246">
      <w:r>
        <w:t xml:space="preserve">Sheriff </w:t>
      </w:r>
      <w:proofErr w:type="spellStart"/>
      <w:r>
        <w:t>Hodor</w:t>
      </w:r>
      <w:proofErr w:type="spellEnd"/>
    </w:p>
    <w:p w:rsidR="002C5246" w:rsidRDefault="002C5246" w:rsidP="002C5246">
      <w:pPr>
        <w:pStyle w:val="Titre2"/>
      </w:pPr>
      <w:r>
        <w:t>Requirement Number</w:t>
      </w:r>
    </w:p>
    <w:p w:rsidR="002C5246" w:rsidRPr="002C5246" w:rsidRDefault="00701FC7" w:rsidP="002C5246">
      <w:r>
        <w:t>REQ-login-1</w:t>
      </w:r>
    </w:p>
    <w:p w:rsidR="002C5246" w:rsidRDefault="002C5246" w:rsidP="002C5246">
      <w:pPr>
        <w:pStyle w:val="Titre2"/>
      </w:pPr>
      <w:r>
        <w:t>Project Cycle</w:t>
      </w:r>
    </w:p>
    <w:p w:rsidR="002C5246" w:rsidRDefault="00701FC7" w:rsidP="002C5246">
      <w:r>
        <w:t>1</w:t>
      </w:r>
    </w:p>
    <w:p w:rsidR="002C5246" w:rsidRDefault="002C5246" w:rsidP="002C5246">
      <w:pPr>
        <w:pStyle w:val="Titre1"/>
      </w:pPr>
      <w:r>
        <w:t>Revision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18"/>
        <w:gridCol w:w="1800"/>
        <w:gridCol w:w="3870"/>
        <w:gridCol w:w="1188"/>
      </w:tblGrid>
      <w:tr w:rsidR="002C5246" w:rsidTr="003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rPr>
                <w:color w:val="auto"/>
              </w:rPr>
            </w:pPr>
            <w:r w:rsidRPr="003D7EF9">
              <w:rPr>
                <w:color w:val="auto"/>
              </w:rPr>
              <w:t>Author 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Reason for Change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5246" w:rsidRPr="003D7EF9" w:rsidRDefault="002C5246" w:rsidP="002C5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Version</w:t>
            </w: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01FC7" w:rsidP="002C5246">
            <w:r>
              <w:t>Mathias LANG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01FC7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February</w:t>
            </w: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01FC7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701FC7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2C5246" w:rsidTr="003D7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2C5246" w:rsidRDefault="002C5246" w:rsidP="002C5246"/>
        </w:tc>
        <w:tc>
          <w:tcPr>
            <w:tcW w:w="180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:rsidR="002C5246" w:rsidRDefault="002C5246" w:rsidP="002C5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46" w:rsidTr="003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/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2C5246" w:rsidRDefault="002C5246" w:rsidP="002C5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5246" w:rsidRDefault="002C5246" w:rsidP="002C5246">
      <w:pPr>
        <w:pStyle w:val="Titre1"/>
      </w:pPr>
      <w:r>
        <w:t>Pre-Conditions</w:t>
      </w:r>
    </w:p>
    <w:p w:rsidR="002C5246" w:rsidRDefault="00701FC7" w:rsidP="00701FC7">
      <w:pPr>
        <w:pStyle w:val="Paragraphedeliste"/>
        <w:numPr>
          <w:ilvl w:val="0"/>
          <w:numId w:val="3"/>
        </w:numPr>
      </w:pPr>
      <w:r>
        <w:t>Being on the login screen;</w:t>
      </w:r>
    </w:p>
    <w:p w:rsidR="00701FC7" w:rsidRDefault="00701FC7" w:rsidP="00701FC7">
      <w:pPr>
        <w:pStyle w:val="Paragraphedeliste"/>
        <w:numPr>
          <w:ilvl w:val="0"/>
          <w:numId w:val="3"/>
        </w:numPr>
      </w:pPr>
      <w:r>
        <w:t>Having at least 2 users registered on the system;</w:t>
      </w:r>
    </w:p>
    <w:p w:rsidR="003D7EF9" w:rsidRDefault="003D7EF9" w:rsidP="003D7EF9">
      <w:pPr>
        <w:pStyle w:val="Titre1"/>
      </w:pPr>
      <w:r>
        <w:t>Test Steps</w:t>
      </w:r>
    </w:p>
    <w:p w:rsidR="003D7EF9" w:rsidRDefault="00701FC7" w:rsidP="00701FC7">
      <w:pPr>
        <w:pStyle w:val="Paragraphedeliste"/>
        <w:numPr>
          <w:ilvl w:val="0"/>
          <w:numId w:val="2"/>
        </w:numPr>
      </w:pPr>
      <w:r>
        <w:t>Click on the drop-down box;</w:t>
      </w:r>
    </w:p>
    <w:p w:rsidR="00701FC7" w:rsidRDefault="00701FC7" w:rsidP="00701FC7">
      <w:pPr>
        <w:pStyle w:val="Paragraphedeliste"/>
        <w:numPr>
          <w:ilvl w:val="0"/>
          <w:numId w:val="2"/>
        </w:numPr>
      </w:pPr>
      <w:r>
        <w:t xml:space="preserve">Every item should be in the form: </w:t>
      </w:r>
      <w:r w:rsidRPr="00701FC7">
        <w:t>[First Name] [Last Name] ([unique ID#])</w:t>
      </w:r>
      <w:r>
        <w:t>.</w:t>
      </w:r>
    </w:p>
    <w:p w:rsidR="00701FC7" w:rsidRDefault="00701FC7" w:rsidP="00701FC7">
      <w:pPr>
        <w:pStyle w:val="Paragraphedeliste"/>
        <w:numPr>
          <w:ilvl w:val="0"/>
          <w:numId w:val="2"/>
        </w:numPr>
      </w:pPr>
      <w:r>
        <w:t>Verify that all the first and last name have their first letter upper-cased.</w:t>
      </w:r>
    </w:p>
    <w:p w:rsidR="00701FC7" w:rsidRDefault="00701FC7" w:rsidP="00701FC7">
      <w:pPr>
        <w:pStyle w:val="Paragraphedeliste"/>
        <w:numPr>
          <w:ilvl w:val="0"/>
          <w:numId w:val="2"/>
        </w:numPr>
      </w:pPr>
      <w:r>
        <w:t>Verify that there is no duplicate ID.</w:t>
      </w:r>
    </w:p>
    <w:p w:rsidR="00701FC7" w:rsidRDefault="00701FC7" w:rsidP="00701FC7">
      <w:pPr>
        <w:pStyle w:val="Paragraphedeliste"/>
        <w:numPr>
          <w:ilvl w:val="0"/>
          <w:numId w:val="2"/>
        </w:numPr>
      </w:pPr>
      <w:r>
        <w:t>Check at least 2 users.</w:t>
      </w:r>
    </w:p>
    <w:p w:rsidR="003D7EF9" w:rsidRDefault="003D7EF9" w:rsidP="003D7EF9">
      <w:pPr>
        <w:pStyle w:val="Titre1"/>
      </w:pPr>
      <w:r>
        <w:t>Verification Point</w:t>
      </w:r>
    </w:p>
    <w:p w:rsidR="003D7EF9" w:rsidRDefault="00701FC7" w:rsidP="003D7EF9">
      <w:r>
        <w:t>Not all users should be tested (2 is the bare minimum), but any item that doesn’t pass test step 2, 3 and 4 makes the test fail.</w:t>
      </w:r>
    </w:p>
    <w:p w:rsidR="003D7EF9" w:rsidRDefault="003D7EF9" w:rsidP="003D7EF9">
      <w:pPr>
        <w:pStyle w:val="Titre1"/>
      </w:pPr>
      <w:r>
        <w:lastRenderedPageBreak/>
        <w:t>Post Condition</w:t>
      </w:r>
    </w:p>
    <w:p w:rsidR="003D7EF9" w:rsidRDefault="00701FC7" w:rsidP="003D7EF9">
      <w:r>
        <w:t>There is no change of the system state in this test.</w:t>
      </w:r>
    </w:p>
    <w:p w:rsidR="003D7EF9" w:rsidRDefault="003D7EF9" w:rsidP="003D7EF9">
      <w:pPr>
        <w:pStyle w:val="Titre1"/>
      </w:pPr>
      <w:r>
        <w:t>Run History</w:t>
      </w:r>
    </w:p>
    <w:tbl>
      <w:tblPr>
        <w:tblStyle w:val="Trameclaire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194"/>
        <w:gridCol w:w="1998"/>
      </w:tblGrid>
      <w:tr w:rsidR="003D7EF9" w:rsidTr="00897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rPr>
                <w:color w:val="auto"/>
              </w:rPr>
            </w:pPr>
            <w:r w:rsidRPr="003D7EF9">
              <w:rPr>
                <w:color w:val="auto"/>
              </w:rPr>
              <w:t>Tester Name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Date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Result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Test Case Version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App Version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7EF9" w:rsidRPr="003D7EF9" w:rsidRDefault="003D7EF9" w:rsidP="003D7E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7EF9">
              <w:rPr>
                <w:color w:val="auto"/>
              </w:rPr>
              <w:t>Comment</w:t>
            </w: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EF9" w:rsidTr="0089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D7EF9" w:rsidRDefault="003D7EF9" w:rsidP="003D7EF9"/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8" w:type="dxa"/>
          </w:tcPr>
          <w:p w:rsidR="003D7EF9" w:rsidRDefault="003D7EF9" w:rsidP="003D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EF9" w:rsidTr="0089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D7EF9" w:rsidRDefault="003D7EF9" w:rsidP="003D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EF9" w:rsidRPr="003D7EF9" w:rsidRDefault="003D7EF9" w:rsidP="003D7EF9"/>
    <w:sectPr w:rsidR="003D7EF9" w:rsidRPr="003D7EF9" w:rsidSect="00A50F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027" w:rsidRDefault="00D26027" w:rsidP="003D7EF9">
      <w:pPr>
        <w:spacing w:after="0" w:line="240" w:lineRule="auto"/>
      </w:pPr>
      <w:r>
        <w:separator/>
      </w:r>
    </w:p>
  </w:endnote>
  <w:endnote w:type="continuationSeparator" w:id="0">
    <w:p w:rsidR="00D26027" w:rsidRDefault="00D26027" w:rsidP="003D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EF9" w:rsidRPr="00864B80" w:rsidRDefault="00864B80" w:rsidP="003D7EF9">
    <w:pPr>
      <w:pStyle w:val="Pieddepage"/>
      <w:jc w:val="right"/>
      <w:rPr>
        <w:color w:val="244061" w:themeColor="accent1" w:themeShade="80"/>
      </w:rPr>
    </w:pPr>
    <w:r w:rsidRPr="00864B80">
      <w:rPr>
        <w:color w:val="244061" w:themeColor="accent1" w:themeShade="80"/>
      </w:rPr>
      <w:t>© RL Fletcher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027" w:rsidRDefault="00D26027" w:rsidP="003D7EF9">
      <w:pPr>
        <w:spacing w:after="0" w:line="240" w:lineRule="auto"/>
      </w:pPr>
      <w:r>
        <w:separator/>
      </w:r>
    </w:p>
  </w:footnote>
  <w:footnote w:type="continuationSeparator" w:id="0">
    <w:p w:rsidR="00D26027" w:rsidRDefault="00D26027" w:rsidP="003D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131"/>
    <w:multiLevelType w:val="hybridMultilevel"/>
    <w:tmpl w:val="2640E6C0"/>
    <w:lvl w:ilvl="0" w:tplc="8B7464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7BB9"/>
    <w:multiLevelType w:val="hybridMultilevel"/>
    <w:tmpl w:val="D99484E6"/>
    <w:lvl w:ilvl="0" w:tplc="4DB8D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23623"/>
    <w:multiLevelType w:val="hybridMultilevel"/>
    <w:tmpl w:val="3FA881AC"/>
    <w:lvl w:ilvl="0" w:tplc="47DE9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C7"/>
    <w:rsid w:val="002C5246"/>
    <w:rsid w:val="00312630"/>
    <w:rsid w:val="00372649"/>
    <w:rsid w:val="003D7EF9"/>
    <w:rsid w:val="004B38BC"/>
    <w:rsid w:val="006C6514"/>
    <w:rsid w:val="00701FC7"/>
    <w:rsid w:val="007A6FE3"/>
    <w:rsid w:val="00827645"/>
    <w:rsid w:val="00836D37"/>
    <w:rsid w:val="00854007"/>
    <w:rsid w:val="00864B80"/>
    <w:rsid w:val="00897E8B"/>
    <w:rsid w:val="009C56E9"/>
    <w:rsid w:val="00A50F8C"/>
    <w:rsid w:val="00AF68D0"/>
    <w:rsid w:val="00C712B1"/>
    <w:rsid w:val="00D26027"/>
    <w:rsid w:val="00DD736A"/>
    <w:rsid w:val="00ED77F1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0AA72-F424-4A17-B905-450F9005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F8C"/>
  </w:style>
  <w:style w:type="paragraph" w:styleId="Titre1">
    <w:name w:val="heading 1"/>
    <w:basedOn w:val="Normal"/>
    <w:next w:val="Normal"/>
    <w:link w:val="Titre1Car"/>
    <w:uiPriority w:val="9"/>
    <w:qFormat/>
    <w:rsid w:val="00827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27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7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AF68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8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C5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3D7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EF9"/>
  </w:style>
  <w:style w:type="paragraph" w:styleId="Pieddepage">
    <w:name w:val="footer"/>
    <w:basedOn w:val="Normal"/>
    <w:link w:val="PieddepageCar"/>
    <w:uiPriority w:val="99"/>
    <w:semiHidden/>
    <w:unhideWhenUsed/>
    <w:rsid w:val="003D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EF9"/>
  </w:style>
  <w:style w:type="paragraph" w:styleId="Paragraphedeliste">
    <w:name w:val="List Paragraph"/>
    <w:basedOn w:val="Normal"/>
    <w:uiPriority w:val="34"/>
    <w:qFormat/>
    <w:rsid w:val="0070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SUSM\CS441\Project\Test_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EF36A-A9D2-4D23-B6C1-6B06602A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Test_Case.dotx</Template>
  <TotalTime>9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Mathias LANG</dc:creator>
  <cp:lastModifiedBy>Mathias LANG</cp:lastModifiedBy>
  <cp:revision>1</cp:revision>
  <dcterms:created xsi:type="dcterms:W3CDTF">2014-02-25T15:45:00Z</dcterms:created>
  <dcterms:modified xsi:type="dcterms:W3CDTF">2014-02-25T15:54:00Z</dcterms:modified>
</cp:coreProperties>
</file>