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5C1B5B">
        <w:t>LOG2</w:t>
      </w:r>
      <w:r w:rsidR="006C6514">
        <w:t xml:space="preserve"> </w:t>
      </w:r>
      <w:r w:rsidR="005C1B5B">
        <w:t>–</w:t>
      </w:r>
      <w:r w:rsidR="009C56E9">
        <w:t xml:space="preserve"> </w:t>
      </w:r>
      <w:r w:rsidR="005C1B5B">
        <w:t>Login date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5C1B5B" w:rsidP="002C5246">
      <w:r>
        <w:t>Ensure that the App show the correct date on last login.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5C1B5B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5C1B5B" w:rsidP="002C5246">
      <w:r>
        <w:t>REQ-login-2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5C1B5B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18"/>
        <w:gridCol w:w="1800"/>
        <w:gridCol w:w="3870"/>
        <w:gridCol w:w="1188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C1B5B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C1B5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C1B5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C1B5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5C1B5B" w:rsidP="005C1B5B">
      <w:pPr>
        <w:pStyle w:val="Paragraphedeliste"/>
        <w:numPr>
          <w:ilvl w:val="0"/>
          <w:numId w:val="1"/>
        </w:numPr>
      </w:pPr>
      <w:r>
        <w:t>Having at least one user registered on the system;</w:t>
      </w:r>
    </w:p>
    <w:p w:rsidR="005C1B5B" w:rsidRDefault="005C1B5B" w:rsidP="005C1B5B">
      <w:pPr>
        <w:pStyle w:val="Paragraphedeliste"/>
        <w:numPr>
          <w:ilvl w:val="0"/>
          <w:numId w:val="1"/>
        </w:numPr>
      </w:pPr>
      <w:r>
        <w:t>Being on the login screen.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5C1B5B" w:rsidP="005C1B5B">
      <w:pPr>
        <w:pStyle w:val="Paragraphedeliste"/>
        <w:numPr>
          <w:ilvl w:val="0"/>
          <w:numId w:val="2"/>
        </w:numPr>
      </w:pPr>
      <w:r>
        <w:t>Log as any user;</w:t>
      </w:r>
    </w:p>
    <w:p w:rsidR="005C1B5B" w:rsidRDefault="005C1B5B" w:rsidP="005C1B5B">
      <w:pPr>
        <w:pStyle w:val="Paragraphedeliste"/>
        <w:numPr>
          <w:ilvl w:val="0"/>
          <w:numId w:val="2"/>
        </w:numPr>
      </w:pPr>
      <w:r>
        <w:t>Note the local date and time;</w:t>
      </w:r>
    </w:p>
    <w:p w:rsidR="005C1B5B" w:rsidRDefault="005C1B5B" w:rsidP="005C1B5B">
      <w:pPr>
        <w:pStyle w:val="Paragraphedeliste"/>
        <w:numPr>
          <w:ilvl w:val="0"/>
          <w:numId w:val="2"/>
        </w:numPr>
      </w:pPr>
      <w:r>
        <w:t>Exit the App;</w:t>
      </w:r>
    </w:p>
    <w:p w:rsidR="005C1B5B" w:rsidRDefault="005C1B5B" w:rsidP="005C1B5B">
      <w:pPr>
        <w:pStyle w:val="Paragraphedeliste"/>
        <w:numPr>
          <w:ilvl w:val="0"/>
          <w:numId w:val="2"/>
        </w:numPr>
      </w:pPr>
      <w:r>
        <w:t>Launch the App;</w:t>
      </w:r>
    </w:p>
    <w:p w:rsidR="005C1B5B" w:rsidRDefault="005C1B5B" w:rsidP="005C1B5B">
      <w:pPr>
        <w:pStyle w:val="Paragraphedeliste"/>
        <w:numPr>
          <w:ilvl w:val="0"/>
          <w:numId w:val="2"/>
        </w:numPr>
      </w:pPr>
      <w:r>
        <w:t>Go to login screen;</w:t>
      </w:r>
    </w:p>
    <w:p w:rsidR="005C1B5B" w:rsidRDefault="005C1B5B" w:rsidP="005C1B5B">
      <w:pPr>
        <w:pStyle w:val="Paragraphedeliste"/>
        <w:numPr>
          <w:ilvl w:val="0"/>
          <w:numId w:val="2"/>
        </w:numPr>
      </w:pPr>
      <w:r>
        <w:t>Ensure that the login time displayed for the user you used at step 1 is the time you noted at step 2.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5C1B5B" w:rsidP="003D7EF9">
      <w:r>
        <w:t>A difference of time of up to 1 minute is acceptable. If the difference is lesser than ½ an hour, ensure you have run the test properly, and go through again. If it’s bigger, it’s more likely an error.</w:t>
      </w:r>
    </w:p>
    <w:p w:rsidR="003D7EF9" w:rsidRDefault="003D7EF9" w:rsidP="003D7EF9">
      <w:pPr>
        <w:pStyle w:val="Titre1"/>
      </w:pPr>
      <w:r>
        <w:lastRenderedPageBreak/>
        <w:t>Post Condition</w:t>
      </w:r>
    </w:p>
    <w:p w:rsidR="003D7EF9" w:rsidRDefault="005C1B5B" w:rsidP="003D7EF9">
      <w:r>
        <w:t>The login date and time of at least one user is updated.</w:t>
      </w:r>
      <w:bookmarkStart w:id="0" w:name="_GoBack"/>
      <w:bookmarkEnd w:id="0"/>
    </w:p>
    <w:p w:rsidR="003D7EF9" w:rsidRDefault="003D7EF9" w:rsidP="003D7EF9">
      <w:pPr>
        <w:pStyle w:val="Titre1"/>
      </w:pPr>
      <w:r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194"/>
        <w:gridCol w:w="1998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C7" w:rsidRDefault="006772C7" w:rsidP="003D7EF9">
      <w:pPr>
        <w:spacing w:after="0" w:line="240" w:lineRule="auto"/>
      </w:pPr>
      <w:r>
        <w:separator/>
      </w:r>
    </w:p>
  </w:endnote>
  <w:endnote w:type="continuationSeparator" w:id="0">
    <w:p w:rsidR="006772C7" w:rsidRDefault="006772C7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C7" w:rsidRDefault="006772C7" w:rsidP="003D7EF9">
      <w:pPr>
        <w:spacing w:after="0" w:line="240" w:lineRule="auto"/>
      </w:pPr>
      <w:r>
        <w:separator/>
      </w:r>
    </w:p>
  </w:footnote>
  <w:footnote w:type="continuationSeparator" w:id="0">
    <w:p w:rsidR="006772C7" w:rsidRDefault="006772C7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6F0"/>
    <w:multiLevelType w:val="hybridMultilevel"/>
    <w:tmpl w:val="17E4F3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83F23"/>
    <w:multiLevelType w:val="hybridMultilevel"/>
    <w:tmpl w:val="C158DC5A"/>
    <w:lvl w:ilvl="0" w:tplc="95602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5B"/>
    <w:rsid w:val="002C5246"/>
    <w:rsid w:val="00312630"/>
    <w:rsid w:val="00372649"/>
    <w:rsid w:val="003D7EF9"/>
    <w:rsid w:val="004B38BC"/>
    <w:rsid w:val="005C1B5B"/>
    <w:rsid w:val="006772C7"/>
    <w:rsid w:val="006C6514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C712B1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43DB3-68ED-4474-8ECA-944CF5A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5C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4E32A-81BA-483A-A1E4-FF151ECB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6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1</cp:revision>
  <dcterms:created xsi:type="dcterms:W3CDTF">2014-02-25T15:54:00Z</dcterms:created>
  <dcterms:modified xsi:type="dcterms:W3CDTF">2014-02-25T16:00:00Z</dcterms:modified>
</cp:coreProperties>
</file>