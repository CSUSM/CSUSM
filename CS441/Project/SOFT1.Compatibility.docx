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DC2343">
        <w:t>SOFT1</w:t>
      </w:r>
      <w:r w:rsidR="006C6514">
        <w:t xml:space="preserve"> -</w:t>
      </w:r>
      <w:r w:rsidR="009C56E9">
        <w:t xml:space="preserve"> </w:t>
      </w:r>
      <w:r w:rsidR="00DC2343">
        <w:t>Compatibility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DC2343" w:rsidP="002C5246">
      <w:r>
        <w:t>Ensure that software is compatible with the required platform (XP, 7, 8).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DC2343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DC2343" w:rsidP="002C5246">
      <w:r>
        <w:t>REQ-software-1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DC2343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18"/>
        <w:gridCol w:w="1800"/>
        <w:gridCol w:w="3870"/>
        <w:gridCol w:w="1188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DC2343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DC234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DC234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DC234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DC2343" w:rsidP="00DC2343">
      <w:pPr>
        <w:pStyle w:val="Paragraphedeliste"/>
        <w:numPr>
          <w:ilvl w:val="0"/>
          <w:numId w:val="1"/>
        </w:numPr>
      </w:pPr>
      <w:r>
        <w:t>Having an emulating software installed, such as VMware or VirtualBox;</w:t>
      </w:r>
    </w:p>
    <w:p w:rsidR="00DC2343" w:rsidRDefault="00DC2343" w:rsidP="00DC2343">
      <w:pPr>
        <w:pStyle w:val="Paragraphedeliste"/>
        <w:numPr>
          <w:ilvl w:val="0"/>
          <w:numId w:val="1"/>
        </w:numPr>
      </w:pPr>
      <w:r>
        <w:t>Installing 3 virtual machine, with Windows XP, Windows 7 and Windows 8;</w:t>
      </w:r>
    </w:p>
    <w:p w:rsidR="00DC2343" w:rsidRDefault="00DC2343" w:rsidP="00DC2343">
      <w:pPr>
        <w:pStyle w:val="Paragraphedeliste"/>
        <w:numPr>
          <w:ilvl w:val="0"/>
          <w:numId w:val="1"/>
        </w:numPr>
      </w:pPr>
      <w:r>
        <w:t>Installing the required framework (as of SRS 1.1, it is 4.0);</w:t>
      </w:r>
    </w:p>
    <w:p w:rsidR="00DC2343" w:rsidRDefault="00DC2343" w:rsidP="00DC2343">
      <w:pPr>
        <w:pStyle w:val="Paragraphedeliste"/>
        <w:numPr>
          <w:ilvl w:val="0"/>
          <w:numId w:val="1"/>
        </w:numPr>
      </w:pPr>
      <w:r>
        <w:t>Copying the software on the virtual machine.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DC2343" w:rsidP="00DC2343">
      <w:pPr>
        <w:pStyle w:val="Paragraphedeliste"/>
        <w:numPr>
          <w:ilvl w:val="0"/>
          <w:numId w:val="2"/>
        </w:numPr>
      </w:pPr>
      <w:r>
        <w:t>Launch the application;</w:t>
      </w:r>
    </w:p>
    <w:p w:rsidR="00DC2343" w:rsidRDefault="00DC2343" w:rsidP="00DC2343">
      <w:pPr>
        <w:pStyle w:val="Paragraphedeliste"/>
        <w:numPr>
          <w:ilvl w:val="0"/>
          <w:numId w:val="2"/>
        </w:numPr>
      </w:pPr>
      <w:r>
        <w:t>Run the tests that require external action; all the test should be run at least once per release, but most of the tests would rather be affected by the framework than the OS; however some tests (those checking that the data have been saved for example) should be run every time.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DC2343" w:rsidP="003D7EF9">
      <w:r>
        <w:t>The app behave normally, and in a consistent way on each platform.</w:t>
      </w:r>
    </w:p>
    <w:p w:rsidR="003D7EF9" w:rsidRDefault="003D7EF9" w:rsidP="003D7EF9">
      <w:pPr>
        <w:pStyle w:val="Titre1"/>
      </w:pPr>
      <w:r>
        <w:lastRenderedPageBreak/>
        <w:t>Post Condition</w:t>
      </w:r>
    </w:p>
    <w:p w:rsidR="003D7EF9" w:rsidRDefault="00DC2343" w:rsidP="003D7EF9">
      <w:r>
        <w:t>Specific to each of the test cases.</w:t>
      </w:r>
      <w:bookmarkStart w:id="0" w:name="_GoBack"/>
      <w:bookmarkEnd w:id="0"/>
    </w:p>
    <w:p w:rsidR="003D7EF9" w:rsidRDefault="003D7EF9" w:rsidP="003D7EF9">
      <w:pPr>
        <w:pStyle w:val="Titre1"/>
      </w:pPr>
      <w:r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194"/>
        <w:gridCol w:w="1998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C6" w:rsidRDefault="00B11EC6" w:rsidP="003D7EF9">
      <w:pPr>
        <w:spacing w:after="0" w:line="240" w:lineRule="auto"/>
      </w:pPr>
      <w:r>
        <w:separator/>
      </w:r>
    </w:p>
  </w:endnote>
  <w:endnote w:type="continuationSeparator" w:id="0">
    <w:p w:rsidR="00B11EC6" w:rsidRDefault="00B11EC6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C6" w:rsidRDefault="00B11EC6" w:rsidP="003D7EF9">
      <w:pPr>
        <w:spacing w:after="0" w:line="240" w:lineRule="auto"/>
      </w:pPr>
      <w:r>
        <w:separator/>
      </w:r>
    </w:p>
  </w:footnote>
  <w:footnote w:type="continuationSeparator" w:id="0">
    <w:p w:rsidR="00B11EC6" w:rsidRDefault="00B11EC6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C4F38"/>
    <w:multiLevelType w:val="hybridMultilevel"/>
    <w:tmpl w:val="85768EA8"/>
    <w:lvl w:ilvl="0" w:tplc="9B162C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5731E"/>
    <w:multiLevelType w:val="hybridMultilevel"/>
    <w:tmpl w:val="AB1E4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43"/>
    <w:rsid w:val="002C5246"/>
    <w:rsid w:val="00312630"/>
    <w:rsid w:val="00372649"/>
    <w:rsid w:val="003D7EF9"/>
    <w:rsid w:val="004B38BC"/>
    <w:rsid w:val="006C6514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B11EC6"/>
    <w:rsid w:val="00C712B1"/>
    <w:rsid w:val="00DC2343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1F3D57-C49B-4225-9450-AC25E3B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DC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77DD-03A0-40B8-8F4C-705D321A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9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1</cp:revision>
  <dcterms:created xsi:type="dcterms:W3CDTF">2014-02-25T16:03:00Z</dcterms:created>
  <dcterms:modified xsi:type="dcterms:W3CDTF">2014-02-25T16:12:00Z</dcterms:modified>
</cp:coreProperties>
</file>