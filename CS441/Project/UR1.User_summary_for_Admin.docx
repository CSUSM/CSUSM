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745F95">
        <w:t>UR1</w:t>
      </w:r>
      <w:r w:rsidR="006C6514">
        <w:t xml:space="preserve"> </w:t>
      </w:r>
      <w:r w:rsidR="00745F95">
        <w:t>–</w:t>
      </w:r>
      <w:r w:rsidR="009C56E9">
        <w:t xml:space="preserve"> </w:t>
      </w:r>
      <w:r w:rsidR="00745F95">
        <w:t>User summary for admin</w:t>
      </w:r>
    </w:p>
    <w:p w:rsidR="004B38BC" w:rsidRDefault="002C5246" w:rsidP="002C5246">
      <w:pPr>
        <w:pStyle w:val="Titre1"/>
      </w:pPr>
      <w:r>
        <w:t>Description</w:t>
      </w:r>
    </w:p>
    <w:p w:rsidR="006D2DFC" w:rsidRDefault="006D2DFC" w:rsidP="002C5246">
      <w:pPr>
        <w:rPr>
          <w:rFonts w:cs="Arial"/>
          <w:szCs w:val="24"/>
        </w:rPr>
      </w:pPr>
      <w:r>
        <w:rPr>
          <w:rFonts w:cs="Arial"/>
          <w:szCs w:val="24"/>
        </w:rPr>
        <w:t>Testing that user summary shows correctly to admin.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745F95" w:rsidP="002C5246">
      <w:r>
        <w:t>Sheriff Hodor</w:t>
      </w:r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745F95" w:rsidP="002C5246">
      <w:r>
        <w:t>REQ-UserReport-1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745F95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47"/>
        <w:gridCol w:w="1754"/>
        <w:gridCol w:w="3762"/>
        <w:gridCol w:w="1177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45F95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45F95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Feb. 2014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45F95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45F95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6D2DFC" w:rsidP="002C5246">
            <w:r>
              <w:t>Mathias LANG</w:t>
            </w:r>
          </w:p>
        </w:tc>
        <w:tc>
          <w:tcPr>
            <w:tcW w:w="1800" w:type="dxa"/>
          </w:tcPr>
          <w:p w:rsidR="002C5246" w:rsidRDefault="006D2DFC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Feb. 2014</w:t>
            </w:r>
          </w:p>
        </w:tc>
        <w:tc>
          <w:tcPr>
            <w:tcW w:w="3870" w:type="dxa"/>
          </w:tcPr>
          <w:p w:rsidR="002C5246" w:rsidRDefault="006D2DFC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Revised description</w:t>
            </w:r>
          </w:p>
        </w:tc>
        <w:tc>
          <w:tcPr>
            <w:tcW w:w="1188" w:type="dxa"/>
          </w:tcPr>
          <w:p w:rsidR="002C5246" w:rsidRDefault="006D2DFC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bookmarkStart w:id="0" w:name="_GoBack"/>
            <w:bookmarkEnd w:id="0"/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745F95" w:rsidP="00745F95">
      <w:pPr>
        <w:pStyle w:val="Paragraphedeliste"/>
        <w:numPr>
          <w:ilvl w:val="0"/>
          <w:numId w:val="1"/>
        </w:numPr>
      </w:pPr>
      <w:r>
        <w:t>Being logged as Admin;</w:t>
      </w:r>
    </w:p>
    <w:p w:rsidR="00745F95" w:rsidRDefault="00745F95" w:rsidP="00745F95">
      <w:pPr>
        <w:pStyle w:val="Paragraphedeliste"/>
        <w:numPr>
          <w:ilvl w:val="0"/>
          <w:numId w:val="1"/>
        </w:numPr>
      </w:pPr>
      <w:r>
        <w:t>Having at least 1 user registered which didn’t perform any action (0% completion);</w:t>
      </w:r>
    </w:p>
    <w:p w:rsidR="00745F95" w:rsidRDefault="00745F95" w:rsidP="00745F95">
      <w:pPr>
        <w:pStyle w:val="Paragraphedeliste"/>
        <w:numPr>
          <w:ilvl w:val="0"/>
          <w:numId w:val="1"/>
        </w:numPr>
      </w:pPr>
      <w:r>
        <w:t>Having at least 1 user registered which perform some actions (0 &lt; x &lt; 100% completion);</w:t>
      </w:r>
    </w:p>
    <w:p w:rsidR="00745F95" w:rsidRDefault="00745F95" w:rsidP="00745F95">
      <w:pPr>
        <w:pStyle w:val="Paragraphedeliste"/>
        <w:numPr>
          <w:ilvl w:val="0"/>
          <w:numId w:val="1"/>
        </w:numPr>
      </w:pPr>
      <w:r>
        <w:t>Having at least 1 user registered which performed all the actions (100% completion).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1F3A37" w:rsidP="001F3A37">
      <w:pPr>
        <w:pStyle w:val="Paragraphedeliste"/>
        <w:numPr>
          <w:ilvl w:val="0"/>
          <w:numId w:val="2"/>
        </w:numPr>
      </w:pPr>
      <w:r>
        <w:t xml:space="preserve">Select the name of an user with </w:t>
      </w:r>
      <w:r w:rsidRPr="001F3A37">
        <w:rPr>
          <w:b/>
        </w:rPr>
        <w:t>0%</w:t>
      </w:r>
      <w:r>
        <w:t xml:space="preserve"> completion;</w:t>
      </w:r>
    </w:p>
    <w:p w:rsidR="001F3A37" w:rsidRDefault="001F3A37" w:rsidP="001F3A37">
      <w:pPr>
        <w:pStyle w:val="Paragraphedeliste"/>
        <w:numPr>
          <w:ilvl w:val="0"/>
          <w:numId w:val="2"/>
        </w:numPr>
      </w:pPr>
      <w:r>
        <w:t>Check that the name and the percentage are correctly displaying;</w:t>
      </w:r>
    </w:p>
    <w:p w:rsidR="001F3A37" w:rsidRDefault="001F3A37" w:rsidP="001F3A37">
      <w:pPr>
        <w:pStyle w:val="Paragraphedeliste"/>
        <w:numPr>
          <w:ilvl w:val="0"/>
          <w:numId w:val="2"/>
        </w:numPr>
      </w:pPr>
      <w:r>
        <w:t xml:space="preserve">Repeat steps 1 &amp; 2 with users that have </w:t>
      </w:r>
      <w:r w:rsidRPr="001F3A37">
        <w:rPr>
          <w:b/>
        </w:rPr>
        <w:t>0 &lt; x &lt; 100%</w:t>
      </w:r>
      <w:r>
        <w:t xml:space="preserve"> completion and </w:t>
      </w:r>
      <w:r w:rsidRPr="001F3A37">
        <w:rPr>
          <w:b/>
        </w:rPr>
        <w:t>100%</w:t>
      </w:r>
      <w:r>
        <w:t xml:space="preserve"> completion.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1F3A37" w:rsidP="003D7EF9">
      <w:r>
        <w:t>No error of any kind, no data modification, every name and percentage showing accurately.</w:t>
      </w:r>
    </w:p>
    <w:p w:rsidR="003D7EF9" w:rsidRDefault="003D7EF9" w:rsidP="003D7EF9">
      <w:pPr>
        <w:pStyle w:val="Titre1"/>
      </w:pPr>
      <w:r>
        <w:t>Post Condition</w:t>
      </w:r>
    </w:p>
    <w:p w:rsidR="003D7EF9" w:rsidRDefault="001F3A37" w:rsidP="003D7EF9">
      <w:r>
        <w:t>There’s no data modification in that process as it is just a report.</w:t>
      </w:r>
    </w:p>
    <w:p w:rsidR="003D7EF9" w:rsidRDefault="003D7EF9" w:rsidP="003D7EF9">
      <w:pPr>
        <w:pStyle w:val="Titre1"/>
      </w:pPr>
      <w:r>
        <w:lastRenderedPageBreak/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53"/>
        <w:gridCol w:w="1545"/>
        <w:gridCol w:w="1553"/>
        <w:gridCol w:w="1559"/>
        <w:gridCol w:w="1179"/>
        <w:gridCol w:w="1951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D86" w:rsidRDefault="00BF6D86" w:rsidP="003D7EF9">
      <w:pPr>
        <w:spacing w:after="0" w:line="240" w:lineRule="auto"/>
      </w:pPr>
      <w:r>
        <w:separator/>
      </w:r>
    </w:p>
  </w:endnote>
  <w:endnote w:type="continuationSeparator" w:id="0">
    <w:p w:rsidR="00BF6D86" w:rsidRDefault="00BF6D86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D86" w:rsidRDefault="00BF6D86" w:rsidP="003D7EF9">
      <w:pPr>
        <w:spacing w:after="0" w:line="240" w:lineRule="auto"/>
      </w:pPr>
      <w:r>
        <w:separator/>
      </w:r>
    </w:p>
  </w:footnote>
  <w:footnote w:type="continuationSeparator" w:id="0">
    <w:p w:rsidR="00BF6D86" w:rsidRDefault="00BF6D86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0217"/>
    <w:multiLevelType w:val="hybridMultilevel"/>
    <w:tmpl w:val="ECF64A7A"/>
    <w:lvl w:ilvl="0" w:tplc="DD489E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C3440"/>
    <w:multiLevelType w:val="hybridMultilevel"/>
    <w:tmpl w:val="AD482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95"/>
    <w:rsid w:val="001F3A37"/>
    <w:rsid w:val="002C5246"/>
    <w:rsid w:val="00312630"/>
    <w:rsid w:val="00372649"/>
    <w:rsid w:val="003D7EF9"/>
    <w:rsid w:val="004B38BC"/>
    <w:rsid w:val="006C6514"/>
    <w:rsid w:val="006D2DFC"/>
    <w:rsid w:val="00745F95"/>
    <w:rsid w:val="007A2166"/>
    <w:rsid w:val="007A6FE3"/>
    <w:rsid w:val="00827645"/>
    <w:rsid w:val="00836D37"/>
    <w:rsid w:val="00854007"/>
    <w:rsid w:val="00864B80"/>
    <w:rsid w:val="00897E8B"/>
    <w:rsid w:val="009C56E9"/>
    <w:rsid w:val="00A50F8C"/>
    <w:rsid w:val="00AF68D0"/>
    <w:rsid w:val="00BF6D86"/>
    <w:rsid w:val="00C712B1"/>
    <w:rsid w:val="00DD736A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89EE34-D37E-4C11-B5B9-20FFD0B0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74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REQ.UserReport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2FFEC-2212-4B93-A43C-66036363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REQ.UserReport.1.dotx</Template>
  <TotalTime>22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LANG</dc:creator>
  <cp:lastModifiedBy>Mathias LANG</cp:lastModifiedBy>
  <cp:revision>2</cp:revision>
  <dcterms:created xsi:type="dcterms:W3CDTF">2014-02-20T23:04:00Z</dcterms:created>
  <dcterms:modified xsi:type="dcterms:W3CDTF">2014-02-25T00:41:00Z</dcterms:modified>
</cp:coreProperties>
</file>