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E9" w:rsidRPr="00E067F9" w:rsidRDefault="00827645" w:rsidP="00E067F9">
      <w:pPr>
        <w:pStyle w:val="Titre"/>
      </w:pPr>
      <w:r>
        <w:t xml:space="preserve">Test Case </w:t>
      </w:r>
      <w:r w:rsidR="00E067F9">
        <w:t>UPD2</w:t>
      </w:r>
      <w:r w:rsidR="006C6514">
        <w:t xml:space="preserve"> </w:t>
      </w:r>
      <w:r w:rsidR="00E067F9">
        <w:t>–</w:t>
      </w:r>
      <w:r w:rsidR="009C56E9">
        <w:t xml:space="preserve"> </w:t>
      </w:r>
      <w:r w:rsidR="00E067F9">
        <w:t>Update name</w:t>
      </w:r>
    </w:p>
    <w:p w:rsidR="004B38BC" w:rsidRDefault="002C5246" w:rsidP="002C5246">
      <w:pPr>
        <w:pStyle w:val="Titre1"/>
      </w:pPr>
      <w:r>
        <w:t>Description</w:t>
      </w:r>
    </w:p>
    <w:p w:rsidR="002C5246" w:rsidRDefault="00E067F9" w:rsidP="002C5246">
      <w:r>
        <w:t>Ensure that a user can change it’s name.</w:t>
      </w:r>
    </w:p>
    <w:p w:rsidR="002C5246" w:rsidRDefault="002C5246" w:rsidP="002C5246">
      <w:pPr>
        <w:pStyle w:val="Titre2"/>
      </w:pPr>
      <w:r>
        <w:t>Project Name</w:t>
      </w:r>
    </w:p>
    <w:p w:rsidR="002C5246" w:rsidRPr="002C5246" w:rsidRDefault="00E067F9" w:rsidP="002C5246">
      <w:r>
        <w:t>Sheriff Hodor</w:t>
      </w:r>
    </w:p>
    <w:p w:rsidR="002C5246" w:rsidRDefault="002C5246" w:rsidP="002C5246">
      <w:pPr>
        <w:pStyle w:val="Titre2"/>
      </w:pPr>
      <w:r>
        <w:t>Requirement Number</w:t>
      </w:r>
    </w:p>
    <w:p w:rsidR="002C5246" w:rsidRPr="002C5246" w:rsidRDefault="00E067F9" w:rsidP="002C5246">
      <w:r>
        <w:t>REQ-updateInterface-2</w:t>
      </w:r>
    </w:p>
    <w:p w:rsidR="002C5246" w:rsidRDefault="002C5246" w:rsidP="002C5246">
      <w:pPr>
        <w:pStyle w:val="Titre2"/>
      </w:pPr>
      <w:r>
        <w:t>Project Cycle</w:t>
      </w:r>
    </w:p>
    <w:p w:rsidR="002C5246" w:rsidRDefault="00E067F9" w:rsidP="002C5246">
      <w:r>
        <w:t>1</w:t>
      </w:r>
    </w:p>
    <w:p w:rsidR="002C5246" w:rsidRDefault="002C5246" w:rsidP="002C5246">
      <w:pPr>
        <w:pStyle w:val="Titre1"/>
      </w:pPr>
      <w:r>
        <w:t>Revision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46"/>
        <w:gridCol w:w="1768"/>
        <w:gridCol w:w="3749"/>
        <w:gridCol w:w="1177"/>
      </w:tblGrid>
      <w:tr w:rsidR="002C5246" w:rsidTr="003D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rPr>
                <w:color w:val="auto"/>
              </w:rPr>
            </w:pPr>
            <w:r w:rsidRPr="003D7EF9">
              <w:rPr>
                <w:color w:val="auto"/>
              </w:rPr>
              <w:t>Author 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Reason for Change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Version</w:t>
            </w: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E067F9" w:rsidP="002C5246">
            <w:r>
              <w:t>Mathias LANG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E067F9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February 2014</w:t>
            </w: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E067F9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E067F9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2C5246" w:rsidTr="003D7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C5246" w:rsidRDefault="002C5246" w:rsidP="002C5246"/>
        </w:tc>
        <w:tc>
          <w:tcPr>
            <w:tcW w:w="180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/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5246" w:rsidRDefault="002C5246" w:rsidP="002C5246">
      <w:pPr>
        <w:pStyle w:val="Titre1"/>
      </w:pPr>
      <w:r>
        <w:t>Pre-Conditions</w:t>
      </w:r>
    </w:p>
    <w:p w:rsidR="002C5246" w:rsidRDefault="00E067F9" w:rsidP="0069334F">
      <w:pPr>
        <w:pStyle w:val="Paragraphedeliste"/>
        <w:numPr>
          <w:ilvl w:val="0"/>
          <w:numId w:val="3"/>
        </w:numPr>
      </w:pPr>
      <w:bookmarkStart w:id="0" w:name="_GoBack"/>
      <w:bookmarkEnd w:id="0"/>
      <w:r>
        <w:t>See Pre-Conditions of UPD1.</w:t>
      </w:r>
    </w:p>
    <w:p w:rsidR="003D7EF9" w:rsidRDefault="003D7EF9" w:rsidP="003D7EF9">
      <w:pPr>
        <w:pStyle w:val="Titre1"/>
      </w:pPr>
      <w:r>
        <w:t>Test Steps</w:t>
      </w:r>
    </w:p>
    <w:p w:rsidR="003D7EF9" w:rsidRDefault="00E067F9" w:rsidP="00E067F9">
      <w:pPr>
        <w:pStyle w:val="Paragraphedeliste"/>
        <w:numPr>
          <w:ilvl w:val="0"/>
          <w:numId w:val="2"/>
        </w:numPr>
      </w:pPr>
      <w:r>
        <w:t>Click on the textbox;</w:t>
      </w:r>
    </w:p>
    <w:p w:rsidR="00E067F9" w:rsidRDefault="00E067F9" w:rsidP="00E067F9">
      <w:pPr>
        <w:pStyle w:val="Paragraphedeliste"/>
        <w:numPr>
          <w:ilvl w:val="0"/>
          <w:numId w:val="2"/>
        </w:numPr>
      </w:pPr>
      <w:r>
        <w:t>Change the name of the user, preferably using the wider of character available, including numbers and punctuation marks if allowed;</w:t>
      </w:r>
    </w:p>
    <w:p w:rsidR="00E067F9" w:rsidRDefault="00E067F9" w:rsidP="00E067F9">
      <w:pPr>
        <w:pStyle w:val="Paragraphedeliste"/>
        <w:numPr>
          <w:ilvl w:val="0"/>
          <w:numId w:val="2"/>
        </w:numPr>
      </w:pPr>
      <w:r>
        <w:t>Save;</w:t>
      </w:r>
    </w:p>
    <w:p w:rsidR="00E067F9" w:rsidRDefault="00E067F9" w:rsidP="00E067F9">
      <w:pPr>
        <w:pStyle w:val="Paragraphedeliste"/>
        <w:numPr>
          <w:ilvl w:val="0"/>
          <w:numId w:val="2"/>
        </w:numPr>
      </w:pPr>
      <w:r>
        <w:t>Try to play and ensure the old name doesn’t appear;</w:t>
      </w:r>
    </w:p>
    <w:p w:rsidR="00E067F9" w:rsidRDefault="00E067F9" w:rsidP="00E067F9">
      <w:pPr>
        <w:pStyle w:val="Paragraphedeliste"/>
        <w:numPr>
          <w:ilvl w:val="0"/>
          <w:numId w:val="2"/>
        </w:numPr>
      </w:pPr>
      <w:r>
        <w:t>Close the app;</w:t>
      </w:r>
    </w:p>
    <w:p w:rsidR="00E067F9" w:rsidRDefault="00E067F9" w:rsidP="00E067F9">
      <w:pPr>
        <w:pStyle w:val="Paragraphedeliste"/>
        <w:numPr>
          <w:ilvl w:val="0"/>
          <w:numId w:val="2"/>
        </w:numPr>
      </w:pPr>
      <w:r>
        <w:t>Open the app;</w:t>
      </w:r>
    </w:p>
    <w:p w:rsidR="00E067F9" w:rsidRDefault="00E067F9" w:rsidP="00E067F9">
      <w:pPr>
        <w:pStyle w:val="Paragraphedeliste"/>
        <w:numPr>
          <w:ilvl w:val="0"/>
          <w:numId w:val="2"/>
        </w:numPr>
      </w:pPr>
      <w:r>
        <w:t>Repeat 4;</w:t>
      </w:r>
    </w:p>
    <w:p w:rsidR="00E067F9" w:rsidRDefault="00E067F9" w:rsidP="00E067F9">
      <w:pPr>
        <w:pStyle w:val="Paragraphedeliste"/>
        <w:numPr>
          <w:ilvl w:val="0"/>
          <w:numId w:val="2"/>
        </w:numPr>
      </w:pPr>
      <w:r>
        <w:t>Change the name back to the original one and repeat step 3 through 7.</w:t>
      </w:r>
    </w:p>
    <w:p w:rsidR="003D7EF9" w:rsidRDefault="003D7EF9" w:rsidP="003D7EF9">
      <w:pPr>
        <w:pStyle w:val="Titre1"/>
      </w:pPr>
      <w:r>
        <w:lastRenderedPageBreak/>
        <w:t>Verification Point</w:t>
      </w:r>
    </w:p>
    <w:p w:rsidR="003D7EF9" w:rsidRDefault="00E067F9" w:rsidP="003D7EF9">
      <w:r>
        <w:t>The name of the user is actually changed in each interface he visits, and there is no error in the application.</w:t>
      </w:r>
    </w:p>
    <w:p w:rsidR="003D7EF9" w:rsidRDefault="003D7EF9" w:rsidP="003D7EF9">
      <w:pPr>
        <w:pStyle w:val="Titre1"/>
      </w:pPr>
      <w:r>
        <w:t>Post Condition</w:t>
      </w:r>
    </w:p>
    <w:p w:rsidR="003D7EF9" w:rsidRDefault="00E067F9" w:rsidP="003D7EF9">
      <w:r>
        <w:t>The system should behave the same as it did before changing the name.</w:t>
      </w:r>
    </w:p>
    <w:p w:rsidR="003D7EF9" w:rsidRDefault="003D7EF9" w:rsidP="003D7EF9">
      <w:pPr>
        <w:pStyle w:val="Titre1"/>
      </w:pPr>
      <w:r>
        <w:t>Run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553"/>
        <w:gridCol w:w="1545"/>
        <w:gridCol w:w="1553"/>
        <w:gridCol w:w="1559"/>
        <w:gridCol w:w="1179"/>
        <w:gridCol w:w="1951"/>
      </w:tblGrid>
      <w:tr w:rsidR="003D7EF9" w:rsidTr="0089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rPr>
                <w:color w:val="auto"/>
              </w:rPr>
            </w:pPr>
            <w:r w:rsidRPr="003D7EF9">
              <w:rPr>
                <w:color w:val="auto"/>
              </w:rPr>
              <w:t>Tester Name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Result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Test Case Version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App Version</w:t>
            </w:r>
          </w:p>
        </w:tc>
        <w:tc>
          <w:tcPr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Comment</w:t>
            </w: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EF9" w:rsidTr="0089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3D7EF9" w:rsidRDefault="003D7EF9" w:rsidP="003D7EF9"/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EF9" w:rsidRPr="003D7EF9" w:rsidRDefault="003D7EF9" w:rsidP="003D7EF9"/>
    <w:sectPr w:rsidR="003D7EF9" w:rsidRPr="003D7EF9" w:rsidSect="00A50F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4F3" w:rsidRDefault="00FD64F3" w:rsidP="003D7EF9">
      <w:pPr>
        <w:spacing w:after="0" w:line="240" w:lineRule="auto"/>
      </w:pPr>
      <w:r>
        <w:separator/>
      </w:r>
    </w:p>
  </w:endnote>
  <w:endnote w:type="continuationSeparator" w:id="0">
    <w:p w:rsidR="00FD64F3" w:rsidRDefault="00FD64F3" w:rsidP="003D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EF9" w:rsidRPr="00864B80" w:rsidRDefault="00864B80" w:rsidP="003D7EF9">
    <w:pPr>
      <w:pStyle w:val="Pieddepage"/>
      <w:jc w:val="right"/>
      <w:rPr>
        <w:color w:val="244061" w:themeColor="accent1" w:themeShade="80"/>
      </w:rPr>
    </w:pPr>
    <w:r w:rsidRPr="00864B80">
      <w:rPr>
        <w:color w:val="244061" w:themeColor="accent1" w:themeShade="80"/>
      </w:rPr>
      <w:t>© RL Fletcher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4F3" w:rsidRDefault="00FD64F3" w:rsidP="003D7EF9">
      <w:pPr>
        <w:spacing w:after="0" w:line="240" w:lineRule="auto"/>
      </w:pPr>
      <w:r>
        <w:separator/>
      </w:r>
    </w:p>
  </w:footnote>
  <w:footnote w:type="continuationSeparator" w:id="0">
    <w:p w:rsidR="00FD64F3" w:rsidRDefault="00FD64F3" w:rsidP="003D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0160"/>
    <w:multiLevelType w:val="hybridMultilevel"/>
    <w:tmpl w:val="59441DBE"/>
    <w:lvl w:ilvl="0" w:tplc="86F840C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14FA1"/>
    <w:multiLevelType w:val="hybridMultilevel"/>
    <w:tmpl w:val="C6F07506"/>
    <w:lvl w:ilvl="0" w:tplc="E68C36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74CB3"/>
    <w:multiLevelType w:val="hybridMultilevel"/>
    <w:tmpl w:val="E7FC2E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F9"/>
    <w:rsid w:val="000A5C75"/>
    <w:rsid w:val="002C5246"/>
    <w:rsid w:val="00312630"/>
    <w:rsid w:val="00372649"/>
    <w:rsid w:val="003D7EF9"/>
    <w:rsid w:val="004B38BC"/>
    <w:rsid w:val="0069334F"/>
    <w:rsid w:val="006C6514"/>
    <w:rsid w:val="007A6FE3"/>
    <w:rsid w:val="00827645"/>
    <w:rsid w:val="00836D37"/>
    <w:rsid w:val="00854007"/>
    <w:rsid w:val="00864B80"/>
    <w:rsid w:val="00897E8B"/>
    <w:rsid w:val="009C56E9"/>
    <w:rsid w:val="00A50F8C"/>
    <w:rsid w:val="00AF68D0"/>
    <w:rsid w:val="00C712B1"/>
    <w:rsid w:val="00DD736A"/>
    <w:rsid w:val="00E067F9"/>
    <w:rsid w:val="00ED77F1"/>
    <w:rsid w:val="00FB6BC1"/>
    <w:rsid w:val="00FD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650E42-AB0E-42F1-BF9C-B03E1116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8C"/>
  </w:style>
  <w:style w:type="paragraph" w:styleId="Titre1">
    <w:name w:val="heading 1"/>
    <w:basedOn w:val="Normal"/>
    <w:next w:val="Normal"/>
    <w:link w:val="Titre1Car"/>
    <w:uiPriority w:val="9"/>
    <w:qFormat/>
    <w:rsid w:val="00827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27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7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AF68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8D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C5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C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3D7E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EF9"/>
  </w:style>
  <w:style w:type="paragraph" w:styleId="Pieddepage">
    <w:name w:val="footer"/>
    <w:basedOn w:val="Normal"/>
    <w:link w:val="Pieddepag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EF9"/>
  </w:style>
  <w:style w:type="paragraph" w:styleId="Paragraphedeliste">
    <w:name w:val="List Paragraph"/>
    <w:basedOn w:val="Normal"/>
    <w:uiPriority w:val="34"/>
    <w:qFormat/>
    <w:rsid w:val="00E0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CSUSM\CS441\Project\Test_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00E02-B73B-4F4B-8D42-74BE2227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Test_Case.dotx</Template>
  <TotalTime>6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LANG</dc:creator>
  <cp:lastModifiedBy>Mathias LANG</cp:lastModifiedBy>
  <cp:revision>2</cp:revision>
  <dcterms:created xsi:type="dcterms:W3CDTF">2014-02-25T16:42:00Z</dcterms:created>
  <dcterms:modified xsi:type="dcterms:W3CDTF">2014-02-25T16:52:00Z</dcterms:modified>
</cp:coreProperties>
</file>