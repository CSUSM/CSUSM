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6E9" w:rsidRDefault="00827645" w:rsidP="009C56E9">
      <w:pPr>
        <w:pStyle w:val="Titre"/>
      </w:pPr>
      <w:r>
        <w:t xml:space="preserve">Test Case </w:t>
      </w:r>
      <w:r w:rsidR="0057511B">
        <w:t>UR2</w:t>
      </w:r>
      <w:r w:rsidR="006C6514">
        <w:t xml:space="preserve"> </w:t>
      </w:r>
      <w:r w:rsidR="00857A00">
        <w:t>–</w:t>
      </w:r>
      <w:r w:rsidR="009C56E9">
        <w:t xml:space="preserve"> </w:t>
      </w:r>
      <w:r w:rsidR="00857A00">
        <w:t>User details</w:t>
      </w:r>
    </w:p>
    <w:p w:rsidR="004B38BC" w:rsidRDefault="002C5246" w:rsidP="002C5246">
      <w:pPr>
        <w:pStyle w:val="Titre1"/>
      </w:pPr>
      <w:r>
        <w:t>Description</w:t>
      </w:r>
    </w:p>
    <w:p w:rsidR="002C5246" w:rsidRDefault="00510DB4" w:rsidP="002C5246">
      <w:r>
        <w:rPr>
          <w:rFonts w:cs="Arial"/>
          <w:szCs w:val="24"/>
        </w:rPr>
        <w:t>Verify that the detailed view of a user includes all the required informations, like</w:t>
      </w:r>
      <w:r w:rsidR="00D6642C">
        <w:rPr>
          <w:rFonts w:cs="Arial"/>
          <w:szCs w:val="24"/>
        </w:rPr>
        <w:t xml:space="preserve"> failed test and %age of accomplishment.</w:t>
      </w:r>
    </w:p>
    <w:p w:rsidR="002C5246" w:rsidRDefault="002C5246" w:rsidP="002C5246">
      <w:pPr>
        <w:pStyle w:val="Titre2"/>
      </w:pPr>
      <w:r>
        <w:t>Project Name</w:t>
      </w:r>
    </w:p>
    <w:p w:rsidR="002C5246" w:rsidRPr="002C5246" w:rsidRDefault="0057511B" w:rsidP="002C5246">
      <w:r>
        <w:t xml:space="preserve">Sheriff </w:t>
      </w:r>
      <w:proofErr w:type="spellStart"/>
      <w:r>
        <w:t>Hodor</w:t>
      </w:r>
      <w:proofErr w:type="spellEnd"/>
    </w:p>
    <w:p w:rsidR="002C5246" w:rsidRDefault="002C5246" w:rsidP="002C5246">
      <w:pPr>
        <w:pStyle w:val="Titre2"/>
      </w:pPr>
      <w:r>
        <w:t>Requirement Number</w:t>
      </w:r>
    </w:p>
    <w:p w:rsidR="002C5246" w:rsidRPr="002C5246" w:rsidRDefault="0057511B" w:rsidP="002C5246">
      <w:r>
        <w:t>UR-2</w:t>
      </w:r>
    </w:p>
    <w:p w:rsidR="002C5246" w:rsidRDefault="002C5246" w:rsidP="002C5246">
      <w:pPr>
        <w:pStyle w:val="Titre2"/>
      </w:pPr>
      <w:r>
        <w:t>Project Cycle</w:t>
      </w:r>
    </w:p>
    <w:p w:rsidR="002C5246" w:rsidRDefault="0057511B" w:rsidP="002C5246">
      <w:r>
        <w:t>1</w:t>
      </w:r>
    </w:p>
    <w:p w:rsidR="002C5246" w:rsidRDefault="002C5246" w:rsidP="002C5246">
      <w:pPr>
        <w:pStyle w:val="Titre1"/>
      </w:pPr>
      <w:r>
        <w:t>Revision History</w:t>
      </w:r>
    </w:p>
    <w:tbl>
      <w:tblPr>
        <w:tblStyle w:val="Trameclaire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51"/>
        <w:gridCol w:w="1756"/>
        <w:gridCol w:w="3756"/>
        <w:gridCol w:w="1177"/>
      </w:tblGrid>
      <w:tr w:rsidR="002C5246" w:rsidTr="003D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rPr>
                <w:color w:val="auto"/>
              </w:rPr>
            </w:pPr>
            <w:r w:rsidRPr="003D7EF9">
              <w:rPr>
                <w:color w:val="auto"/>
              </w:rPr>
              <w:t>Author Name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Reason for Change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Version</w:t>
            </w:r>
          </w:p>
        </w:tc>
      </w:tr>
      <w:tr w:rsidR="002C5246" w:rsidTr="003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57511B" w:rsidP="002C5246">
            <w:r>
              <w:t>Mathias LANG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57511B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Feb. 2014</w:t>
            </w: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57511B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57511B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2C5246" w:rsidTr="003D7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C5246" w:rsidRDefault="002C5246" w:rsidP="002C5246"/>
        </w:tc>
        <w:tc>
          <w:tcPr>
            <w:tcW w:w="1800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246" w:rsidTr="003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/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5246" w:rsidRDefault="002C5246" w:rsidP="002C5246">
      <w:pPr>
        <w:pStyle w:val="Titre1"/>
      </w:pPr>
      <w:r>
        <w:t>Pre-Conditions</w:t>
      </w:r>
    </w:p>
    <w:p w:rsidR="002C5246" w:rsidRDefault="0057511B" w:rsidP="002C5246">
      <w:r>
        <w:t>The requirements are the same as the one of UR1.</w:t>
      </w:r>
    </w:p>
    <w:p w:rsidR="003D7EF9" w:rsidRDefault="003D7EF9" w:rsidP="003D7EF9">
      <w:pPr>
        <w:pStyle w:val="Titre1"/>
      </w:pPr>
      <w:r>
        <w:t>Test Steps</w:t>
      </w:r>
    </w:p>
    <w:p w:rsidR="00E42016" w:rsidRDefault="00E42016" w:rsidP="00E42016">
      <w:pPr>
        <w:pStyle w:val="Paragraphedeliste"/>
        <w:numPr>
          <w:ilvl w:val="0"/>
          <w:numId w:val="2"/>
        </w:numPr>
      </w:pPr>
      <w:r>
        <w:t xml:space="preserve">Select the name of an user with </w:t>
      </w:r>
      <w:r w:rsidRPr="001F3A37">
        <w:rPr>
          <w:b/>
        </w:rPr>
        <w:t>0%</w:t>
      </w:r>
      <w:r>
        <w:t xml:space="preserve"> completion;</w:t>
      </w:r>
    </w:p>
    <w:p w:rsidR="00E42016" w:rsidRDefault="00E42016" w:rsidP="00E42016">
      <w:pPr>
        <w:pStyle w:val="Paragraphedeliste"/>
        <w:numPr>
          <w:ilvl w:val="0"/>
          <w:numId w:val="2"/>
        </w:numPr>
      </w:pPr>
      <w:r>
        <w:t xml:space="preserve">Check that </w:t>
      </w:r>
      <w:r>
        <w:t xml:space="preserve">there is an option to display his/her name and each of: the test, </w:t>
      </w:r>
      <w:r w:rsidRPr="00E42016">
        <w:t xml:space="preserve">the % </w:t>
      </w:r>
      <w:r>
        <w:t xml:space="preserve">of </w:t>
      </w:r>
      <w:r w:rsidRPr="00E42016">
        <w:t>correct</w:t>
      </w:r>
      <w:r>
        <w:t>ness, what problems were missed on a per-test basis. In addition, check that the checkbox is ticked.</w:t>
      </w:r>
    </w:p>
    <w:p w:rsidR="00E42016" w:rsidRDefault="00E42016" w:rsidP="00E42016">
      <w:pPr>
        <w:pStyle w:val="Paragraphedeliste"/>
        <w:numPr>
          <w:ilvl w:val="0"/>
          <w:numId w:val="2"/>
        </w:numPr>
      </w:pPr>
      <w:r>
        <w:t xml:space="preserve">Repeat steps 1 &amp; 2 with users that have </w:t>
      </w:r>
      <w:r w:rsidRPr="001F3A37">
        <w:rPr>
          <w:b/>
        </w:rPr>
        <w:t>0 &lt; x &lt; 100%</w:t>
      </w:r>
      <w:r>
        <w:t xml:space="preserve"> completion and </w:t>
      </w:r>
      <w:r w:rsidRPr="001F3A37">
        <w:rPr>
          <w:b/>
        </w:rPr>
        <w:t>100%</w:t>
      </w:r>
      <w:r>
        <w:t xml:space="preserve"> completion.</w:t>
      </w:r>
    </w:p>
    <w:p w:rsidR="003D7EF9" w:rsidRDefault="003D7EF9" w:rsidP="003D7EF9">
      <w:pPr>
        <w:pStyle w:val="Titre1"/>
      </w:pPr>
      <w:r>
        <w:t>Verification Point</w:t>
      </w:r>
    </w:p>
    <w:p w:rsidR="00E42016" w:rsidRDefault="00E42016" w:rsidP="00E42016">
      <w:r>
        <w:t xml:space="preserve">No error of any kind, no data modification, every </w:t>
      </w:r>
      <w:r>
        <w:t>information</w:t>
      </w:r>
      <w:r>
        <w:t xml:space="preserve"> showing accurately.</w:t>
      </w:r>
    </w:p>
    <w:p w:rsidR="003D7EF9" w:rsidRDefault="003D7EF9" w:rsidP="003D7EF9">
      <w:pPr>
        <w:pStyle w:val="Titre1"/>
      </w:pPr>
      <w:r>
        <w:t>Post Condition</w:t>
      </w:r>
    </w:p>
    <w:p w:rsidR="003D7EF9" w:rsidRDefault="00E42016" w:rsidP="003D7EF9">
      <w:r>
        <w:t>There’s no data modification in that process as it is just a report.</w:t>
      </w:r>
      <w:bookmarkStart w:id="0" w:name="_GoBack"/>
      <w:bookmarkEnd w:id="0"/>
    </w:p>
    <w:p w:rsidR="003D7EF9" w:rsidRDefault="003D7EF9" w:rsidP="003D7EF9">
      <w:pPr>
        <w:pStyle w:val="Titre1"/>
      </w:pPr>
      <w:r>
        <w:lastRenderedPageBreak/>
        <w:t>Run History</w:t>
      </w:r>
    </w:p>
    <w:tbl>
      <w:tblPr>
        <w:tblStyle w:val="Trameclaire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553"/>
        <w:gridCol w:w="1545"/>
        <w:gridCol w:w="1553"/>
        <w:gridCol w:w="1559"/>
        <w:gridCol w:w="1179"/>
        <w:gridCol w:w="1951"/>
      </w:tblGrid>
      <w:tr w:rsidR="003D7EF9" w:rsidTr="00897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rPr>
                <w:color w:val="auto"/>
              </w:rPr>
            </w:pPr>
            <w:r w:rsidRPr="003D7EF9">
              <w:rPr>
                <w:color w:val="auto"/>
              </w:rPr>
              <w:t>Tester Name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Date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Result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Test Case Version</w:t>
            </w:r>
          </w:p>
        </w:tc>
        <w:tc>
          <w:tcPr>
            <w:tcW w:w="1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App Version</w:t>
            </w:r>
          </w:p>
        </w:tc>
        <w:tc>
          <w:tcPr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Comment</w:t>
            </w:r>
          </w:p>
        </w:tc>
      </w:tr>
      <w:tr w:rsidR="003D7EF9" w:rsidTr="0089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EF9" w:rsidTr="0089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3D7EF9" w:rsidRDefault="003D7EF9" w:rsidP="003D7EF9"/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7EF9" w:rsidTr="0089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EF9" w:rsidRPr="003D7EF9" w:rsidRDefault="003D7EF9" w:rsidP="003D7EF9"/>
    <w:sectPr w:rsidR="003D7EF9" w:rsidRPr="003D7EF9" w:rsidSect="00A50F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2C8" w:rsidRDefault="00B812C8" w:rsidP="003D7EF9">
      <w:pPr>
        <w:spacing w:after="0" w:line="240" w:lineRule="auto"/>
      </w:pPr>
      <w:r>
        <w:separator/>
      </w:r>
    </w:p>
  </w:endnote>
  <w:endnote w:type="continuationSeparator" w:id="0">
    <w:p w:rsidR="00B812C8" w:rsidRDefault="00B812C8" w:rsidP="003D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EF9" w:rsidRPr="00864B80" w:rsidRDefault="00864B80" w:rsidP="003D7EF9">
    <w:pPr>
      <w:pStyle w:val="Pieddepage"/>
      <w:jc w:val="right"/>
      <w:rPr>
        <w:color w:val="244061" w:themeColor="accent1" w:themeShade="80"/>
      </w:rPr>
    </w:pPr>
    <w:r w:rsidRPr="00864B80">
      <w:rPr>
        <w:color w:val="244061" w:themeColor="accent1" w:themeShade="80"/>
      </w:rPr>
      <w:t>© RL Fletcher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2C8" w:rsidRDefault="00B812C8" w:rsidP="003D7EF9">
      <w:pPr>
        <w:spacing w:after="0" w:line="240" w:lineRule="auto"/>
      </w:pPr>
      <w:r>
        <w:separator/>
      </w:r>
    </w:p>
  </w:footnote>
  <w:footnote w:type="continuationSeparator" w:id="0">
    <w:p w:rsidR="00B812C8" w:rsidRDefault="00B812C8" w:rsidP="003D7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B0C61"/>
    <w:multiLevelType w:val="hybridMultilevel"/>
    <w:tmpl w:val="6CF805C6"/>
    <w:lvl w:ilvl="0" w:tplc="529A636A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C3440"/>
    <w:multiLevelType w:val="hybridMultilevel"/>
    <w:tmpl w:val="AD4829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1B"/>
    <w:rsid w:val="00164B94"/>
    <w:rsid w:val="002C5246"/>
    <w:rsid w:val="00312630"/>
    <w:rsid w:val="00372649"/>
    <w:rsid w:val="003D7EF9"/>
    <w:rsid w:val="004B38BC"/>
    <w:rsid w:val="00510DB4"/>
    <w:rsid w:val="0057511B"/>
    <w:rsid w:val="006C6514"/>
    <w:rsid w:val="007A6FE3"/>
    <w:rsid w:val="00827645"/>
    <w:rsid w:val="00836D37"/>
    <w:rsid w:val="00854007"/>
    <w:rsid w:val="00857A00"/>
    <w:rsid w:val="00864B80"/>
    <w:rsid w:val="00897E8B"/>
    <w:rsid w:val="009C56E9"/>
    <w:rsid w:val="00A50F8C"/>
    <w:rsid w:val="00AF68D0"/>
    <w:rsid w:val="00B812C8"/>
    <w:rsid w:val="00C712B1"/>
    <w:rsid w:val="00D6642C"/>
    <w:rsid w:val="00DD736A"/>
    <w:rsid w:val="00E42016"/>
    <w:rsid w:val="00ED77F1"/>
    <w:rsid w:val="00FB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52F96D-FD7B-4D07-A611-59E79139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F8C"/>
  </w:style>
  <w:style w:type="paragraph" w:styleId="Titre1">
    <w:name w:val="heading 1"/>
    <w:basedOn w:val="Normal"/>
    <w:next w:val="Normal"/>
    <w:link w:val="Titre1Car"/>
    <w:uiPriority w:val="9"/>
    <w:qFormat/>
    <w:rsid w:val="00827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27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7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AF68D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68D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C5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C52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3D7E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3D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D7EF9"/>
  </w:style>
  <w:style w:type="paragraph" w:styleId="Pieddepage">
    <w:name w:val="footer"/>
    <w:basedOn w:val="Normal"/>
    <w:link w:val="PieddepageCar"/>
    <w:uiPriority w:val="99"/>
    <w:semiHidden/>
    <w:unhideWhenUsed/>
    <w:rsid w:val="003D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D7EF9"/>
  </w:style>
  <w:style w:type="paragraph" w:styleId="Paragraphedeliste">
    <w:name w:val="List Paragraph"/>
    <w:basedOn w:val="Normal"/>
    <w:uiPriority w:val="34"/>
    <w:qFormat/>
    <w:rsid w:val="00E4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CSUSM\CS441\Project\Test_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568EA-8856-44D5-AC47-F4BE62391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Test_Case.dotx</Template>
  <TotalTime>485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LANG</dc:creator>
  <cp:lastModifiedBy>Mathias LANG</cp:lastModifiedBy>
  <cp:revision>3</cp:revision>
  <dcterms:created xsi:type="dcterms:W3CDTF">2014-02-20T23:47:00Z</dcterms:created>
  <dcterms:modified xsi:type="dcterms:W3CDTF">2014-02-25T15:44:00Z</dcterms:modified>
</cp:coreProperties>
</file>