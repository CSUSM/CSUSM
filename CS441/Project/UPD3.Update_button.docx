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F2316B">
        <w:t>UPD3</w:t>
      </w:r>
      <w:r w:rsidR="006C6514">
        <w:t xml:space="preserve"> </w:t>
      </w:r>
      <w:r w:rsidR="00F2316B">
        <w:t>–</w:t>
      </w:r>
      <w:r w:rsidR="009C56E9">
        <w:t xml:space="preserve"> </w:t>
      </w:r>
      <w:r w:rsidR="00F2316B">
        <w:t>Update button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F2316B" w:rsidP="002C5246">
      <w:r>
        <w:t>Ensure that the update button works correctly, i.e. save and provide feedback to the user.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F2316B" w:rsidP="002C5246">
      <w:r>
        <w:t xml:space="preserve">Sheriff </w:t>
      </w:r>
      <w:proofErr w:type="spellStart"/>
      <w:r>
        <w:t>Hodor</w:t>
      </w:r>
      <w:proofErr w:type="spellEnd"/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F2316B" w:rsidP="002C5246">
      <w:r>
        <w:t>REQ-updateInterface-3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F2316B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46"/>
        <w:gridCol w:w="1768"/>
        <w:gridCol w:w="3749"/>
        <w:gridCol w:w="1177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F2316B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F2316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February 2014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F2316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F2316B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2C5246" w:rsidRDefault="00CF17EA" w:rsidP="00CF17EA">
      <w:pPr>
        <w:pStyle w:val="Paragraphedeliste"/>
        <w:numPr>
          <w:ilvl w:val="0"/>
          <w:numId w:val="1"/>
        </w:numPr>
      </w:pPr>
      <w:r>
        <w:t>See Pre-Conditions of UPD1.</w:t>
      </w:r>
    </w:p>
    <w:p w:rsidR="003D7EF9" w:rsidRDefault="003D7EF9" w:rsidP="003D7EF9">
      <w:pPr>
        <w:pStyle w:val="Titre1"/>
      </w:pPr>
      <w:r>
        <w:t>Test Steps</w:t>
      </w:r>
    </w:p>
    <w:p w:rsidR="003D7EF9" w:rsidRDefault="00CF17EA" w:rsidP="00CF17EA">
      <w:pPr>
        <w:pStyle w:val="Paragraphedeliste"/>
        <w:numPr>
          <w:ilvl w:val="0"/>
          <w:numId w:val="2"/>
        </w:numPr>
      </w:pPr>
      <w:r>
        <w:t>Repeat actions of UPD2. But at step 4, you don’t need to check for name change.</w:t>
      </w:r>
    </w:p>
    <w:p w:rsidR="003D7EF9" w:rsidRDefault="003D7EF9" w:rsidP="003D7EF9">
      <w:pPr>
        <w:pStyle w:val="Titre1"/>
      </w:pPr>
      <w:r>
        <w:t>Verification Point</w:t>
      </w:r>
    </w:p>
    <w:p w:rsidR="003D7EF9" w:rsidRDefault="00CF17EA" w:rsidP="003D7EF9">
      <w:r>
        <w:t>At step 3, ensure that when saving, a textbox containing the text “</w:t>
      </w:r>
      <w:r w:rsidRPr="00CF17EA">
        <w:t>“[Name] ([ID]) Updated”</w:t>
      </w:r>
      <w:r>
        <w:t>, where [Name] is the old name of the user and ([ID]) is his ID, is displayed. So according to current state of UPD2 (v. 1.0), this message should be displayed 2 times.</w:t>
      </w:r>
      <w:r w:rsidR="0055033C">
        <w:t xml:space="preserve"> In addition, after pressing ok, the message box</w:t>
      </w:r>
      <w:bookmarkStart w:id="0" w:name="_GoBack"/>
      <w:bookmarkEnd w:id="0"/>
      <w:r w:rsidR="0055033C">
        <w:t xml:space="preserve"> disappear and the user is returned to the login screen.</w:t>
      </w:r>
    </w:p>
    <w:p w:rsidR="003D7EF9" w:rsidRDefault="003D7EF9" w:rsidP="003D7EF9">
      <w:pPr>
        <w:pStyle w:val="Titre1"/>
      </w:pPr>
      <w:r>
        <w:t>Post Condition</w:t>
      </w:r>
    </w:p>
    <w:p w:rsidR="003D7EF9" w:rsidRDefault="0055033C" w:rsidP="003D7EF9">
      <w:r>
        <w:t>Same as UPD2.</w:t>
      </w:r>
    </w:p>
    <w:p w:rsidR="003D7EF9" w:rsidRDefault="003D7EF9" w:rsidP="003D7EF9">
      <w:pPr>
        <w:pStyle w:val="Titre1"/>
      </w:pPr>
      <w:r>
        <w:lastRenderedPageBreak/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53"/>
        <w:gridCol w:w="1545"/>
        <w:gridCol w:w="1553"/>
        <w:gridCol w:w="1559"/>
        <w:gridCol w:w="1179"/>
        <w:gridCol w:w="1951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A4" w:rsidRDefault="009552A4" w:rsidP="003D7EF9">
      <w:pPr>
        <w:spacing w:after="0" w:line="240" w:lineRule="auto"/>
      </w:pPr>
      <w:r>
        <w:separator/>
      </w:r>
    </w:p>
  </w:endnote>
  <w:endnote w:type="continuationSeparator" w:id="0">
    <w:p w:rsidR="009552A4" w:rsidRDefault="009552A4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A4" w:rsidRDefault="009552A4" w:rsidP="003D7EF9">
      <w:pPr>
        <w:spacing w:after="0" w:line="240" w:lineRule="auto"/>
      </w:pPr>
      <w:r>
        <w:separator/>
      </w:r>
    </w:p>
  </w:footnote>
  <w:footnote w:type="continuationSeparator" w:id="0">
    <w:p w:rsidR="009552A4" w:rsidRDefault="009552A4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95093"/>
    <w:multiLevelType w:val="hybridMultilevel"/>
    <w:tmpl w:val="AE2C521A"/>
    <w:lvl w:ilvl="0" w:tplc="4710B4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305C3"/>
    <w:multiLevelType w:val="hybridMultilevel"/>
    <w:tmpl w:val="43F478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6B"/>
    <w:rsid w:val="002C5246"/>
    <w:rsid w:val="00312630"/>
    <w:rsid w:val="00372649"/>
    <w:rsid w:val="003D7EF9"/>
    <w:rsid w:val="004B38BC"/>
    <w:rsid w:val="0055033C"/>
    <w:rsid w:val="006C6514"/>
    <w:rsid w:val="007A6FE3"/>
    <w:rsid w:val="00827645"/>
    <w:rsid w:val="00836D37"/>
    <w:rsid w:val="00854007"/>
    <w:rsid w:val="00864B80"/>
    <w:rsid w:val="00897E8B"/>
    <w:rsid w:val="009552A4"/>
    <w:rsid w:val="009C56E9"/>
    <w:rsid w:val="00A50F8C"/>
    <w:rsid w:val="00AF68D0"/>
    <w:rsid w:val="00C712B1"/>
    <w:rsid w:val="00CF17EA"/>
    <w:rsid w:val="00DD736A"/>
    <w:rsid w:val="00ED77F1"/>
    <w:rsid w:val="00F2316B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4B22D-E83A-48B2-97DC-2B658478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CF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789EB-9D3B-4B64-BBCB-16FC96C5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10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2</cp:revision>
  <dcterms:created xsi:type="dcterms:W3CDTF">2014-02-25T16:48:00Z</dcterms:created>
  <dcterms:modified xsi:type="dcterms:W3CDTF">2014-02-25T16:59:00Z</dcterms:modified>
</cp:coreProperties>
</file>